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Microsoft YaHei" w:hAnsi="Microsoft YaHei" w:eastAsia="Microsoft YaHei" w:cs="Microsoft YaHei"/>
          <w:b w:val="0"/>
          <w:bCs w:val="0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_GoBack"/>
      <w:bookmarkEnd w:id="0"/>
      <w:r>
        <w:rPr>
          <w:sz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-54610</wp:posOffset>
                </wp:positionV>
                <wp:extent cx="3599815" cy="6121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61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outlineLvl w:val="9"/>
                              <w:rPr>
                                <w:rFonts w:hint="default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PT. Waskita Karya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7pt;margin-top:-4.3pt;height:48.2pt;width:283.45pt;z-index:251689984;mso-width-relative:page;mso-height-relative:page;" filled="f" stroked="f" coordsize="21600,21600" o:gfxdata="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MZ6EXb&#10;AAAACQEAAA8AAAAAAAAAAQAgAAAAIgAAAGRycy9kb3ducmV2LnhtbFBLAQIUABQAAAAIAIdO4kA1&#10;PJ/LHQIAABg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outlineLvl w:val="9"/>
                        <w:rPr>
                          <w:rFonts w:hint="default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404040" w:themeColor="text1" w:themeTint="BF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PT. Waskita Karya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1126490</wp:posOffset>
                </wp:positionV>
                <wp:extent cx="6120130" cy="112331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9365" y="1031240"/>
                          <a:ext cx="6120130" cy="1123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404040" w:themeColor="text1" w:themeTint="BF"/>
                                <w:sz w:val="9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Waskita E-Office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9.55pt;margin-top:88.7pt;height:88.45pt;width:481.9pt;z-index:251658240;v-text-anchor:middle;mso-width-relative:page;mso-height-relative:page;" filled="f" stroked="f" coordsize="21600,21600" o:gfxdata="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diOHA3AAAAAsBAAAPAAAAAAAAAAEAIAAAACIAAABkcnMvZG93bnJldi54bWxQSwEC&#10;FAAUAAAACACHTuJAJPLSuCkCAAAn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404040" w:themeColor="text1" w:themeTint="BF"/>
                          <w:sz w:val="96"/>
                          <w:szCs w:val="9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Waskita E-Office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-744855</wp:posOffset>
                </wp:positionH>
                <wp:positionV relativeFrom="paragraph">
                  <wp:posOffset>2123440</wp:posOffset>
                </wp:positionV>
                <wp:extent cx="6929755" cy="178371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9755" cy="1783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404040" w:themeColor="text1" w:themeTint="BF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404040" w:themeColor="text1" w:themeTint="BF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Manual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8.65pt;margin-top:167.2pt;height:140.45pt;width:545.65pt;z-index:251659264;mso-width-relative:page;mso-height-relative:page;" filled="f" stroked="f" coordsize="21600,21600" o:gfxdata="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yOUhDdAAAADAEAAA8AAAAAAAAAAQAgAAAAIgAAAGRycy9kb3ducmV2LnhtbFBLAQIUABQAAAAI&#10;AIdO4kCO9IXvIQIAABk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404040" w:themeColor="text1" w:themeTint="BF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404040" w:themeColor="text1" w:themeTint="BF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Manual 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-690880</wp:posOffset>
                </wp:positionV>
                <wp:extent cx="1235075" cy="110045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75" cy="1100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404040" w:themeColor="text1" w:themeTint="BF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899795" cy="786765"/>
                                  <wp:effectExtent l="0" t="0" r="14605" b="13335"/>
                                  <wp:docPr id="16" name="图片 16" descr="D:\xampp\htdocs\wep-gentelella\public\img\Waskita.pngWaskit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6" descr="D:\xampp\htdocs\wep-gentelella\public\img\Waskita.pngWaskit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9795" cy="786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61.65pt;margin-top:-54.4pt;height:86.65pt;width:97.25pt;z-index:251665408;mso-width-relative:page;mso-height-relative:page;" filled="f" stroked="f" coordsize="21600,21600" o:gfxdata="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7PQ9&#10;KtwAAAALAQAADwAAAAAAAAABACAAAAAiAAAAZHJzL2Rvd25yZXYueG1sUEsBAhQAFAAAAAgAh07i&#10;QPT8yE4eAgAAGw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404040" w:themeColor="text1" w:themeTint="BF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899795" cy="786765"/>
                            <wp:effectExtent l="0" t="0" r="14605" b="13335"/>
                            <wp:docPr id="16" name="图片 16" descr="D:\xampp\htdocs\wep-gentelella\public\img\Waskita.pngWaskit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16" descr="D:\xampp\htdocs\wep-gentelella\public\img\Waskita.pngWaskit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9795" cy="786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-1142365</wp:posOffset>
          </wp:positionH>
          <wp:positionV relativeFrom="paragraph">
            <wp:posOffset>-548640</wp:posOffset>
          </wp:positionV>
          <wp:extent cx="7559675" cy="10692765"/>
          <wp:effectExtent l="0" t="0" r="3175" b="13335"/>
          <wp:wrapNone/>
          <wp:docPr id="14" name="图片 14" descr="F:\稻壳-阿源设计\H海报\2018-1116\封面-5.jpg封面-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F:\稻壳-阿源设计\H海报\2018-1116\封面-5.jpg封面-5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56921"/>
    <w:rsid w:val="02CA4838"/>
    <w:rsid w:val="02D16B66"/>
    <w:rsid w:val="033F3ABB"/>
    <w:rsid w:val="0393352D"/>
    <w:rsid w:val="04066A30"/>
    <w:rsid w:val="05A4195A"/>
    <w:rsid w:val="07C826A0"/>
    <w:rsid w:val="07DA4C57"/>
    <w:rsid w:val="08F056F9"/>
    <w:rsid w:val="09426B31"/>
    <w:rsid w:val="095F7435"/>
    <w:rsid w:val="0BF56921"/>
    <w:rsid w:val="0D9A1925"/>
    <w:rsid w:val="0DB56EBC"/>
    <w:rsid w:val="0E10314B"/>
    <w:rsid w:val="0E745916"/>
    <w:rsid w:val="0F3D6051"/>
    <w:rsid w:val="0FAF36FA"/>
    <w:rsid w:val="0FDB469A"/>
    <w:rsid w:val="1030558D"/>
    <w:rsid w:val="10A64EF5"/>
    <w:rsid w:val="10F66DB8"/>
    <w:rsid w:val="11501571"/>
    <w:rsid w:val="11616A0B"/>
    <w:rsid w:val="121A06C5"/>
    <w:rsid w:val="134C5884"/>
    <w:rsid w:val="13810250"/>
    <w:rsid w:val="15AF5138"/>
    <w:rsid w:val="163F2789"/>
    <w:rsid w:val="1985510A"/>
    <w:rsid w:val="19983F08"/>
    <w:rsid w:val="1AA97869"/>
    <w:rsid w:val="1AC967C2"/>
    <w:rsid w:val="1C20429E"/>
    <w:rsid w:val="1DDA3B30"/>
    <w:rsid w:val="1E7E57C5"/>
    <w:rsid w:val="1E8D6C2A"/>
    <w:rsid w:val="1F2F490A"/>
    <w:rsid w:val="1F6B0AB9"/>
    <w:rsid w:val="1F9016DE"/>
    <w:rsid w:val="2139021C"/>
    <w:rsid w:val="241A0F13"/>
    <w:rsid w:val="257A25E6"/>
    <w:rsid w:val="2735507D"/>
    <w:rsid w:val="282972A0"/>
    <w:rsid w:val="28C34D1E"/>
    <w:rsid w:val="2A0C366D"/>
    <w:rsid w:val="2A525332"/>
    <w:rsid w:val="2AB92391"/>
    <w:rsid w:val="2C686ED0"/>
    <w:rsid w:val="2F336E89"/>
    <w:rsid w:val="30792933"/>
    <w:rsid w:val="30C12770"/>
    <w:rsid w:val="354C6854"/>
    <w:rsid w:val="368137D3"/>
    <w:rsid w:val="379C0E51"/>
    <w:rsid w:val="37D601DD"/>
    <w:rsid w:val="381E0E12"/>
    <w:rsid w:val="38E64627"/>
    <w:rsid w:val="39500E0F"/>
    <w:rsid w:val="39BE6D95"/>
    <w:rsid w:val="3B047653"/>
    <w:rsid w:val="3DDE6EF4"/>
    <w:rsid w:val="3F2D6572"/>
    <w:rsid w:val="3F5D0DE7"/>
    <w:rsid w:val="41403F4B"/>
    <w:rsid w:val="419C25A5"/>
    <w:rsid w:val="420E65EA"/>
    <w:rsid w:val="42453C58"/>
    <w:rsid w:val="42ED0E61"/>
    <w:rsid w:val="4432703F"/>
    <w:rsid w:val="449045B1"/>
    <w:rsid w:val="45951635"/>
    <w:rsid w:val="45CD4445"/>
    <w:rsid w:val="45DD7D83"/>
    <w:rsid w:val="46120CE5"/>
    <w:rsid w:val="47754858"/>
    <w:rsid w:val="47E01B57"/>
    <w:rsid w:val="48385F38"/>
    <w:rsid w:val="4866514D"/>
    <w:rsid w:val="489D24D8"/>
    <w:rsid w:val="494B5DDE"/>
    <w:rsid w:val="4A4D7371"/>
    <w:rsid w:val="4B1C091A"/>
    <w:rsid w:val="4DF2321C"/>
    <w:rsid w:val="4E702536"/>
    <w:rsid w:val="4E720E89"/>
    <w:rsid w:val="4F8D0C14"/>
    <w:rsid w:val="506F46F1"/>
    <w:rsid w:val="51AD1D93"/>
    <w:rsid w:val="51B46D99"/>
    <w:rsid w:val="528F15BD"/>
    <w:rsid w:val="53653815"/>
    <w:rsid w:val="53E846D1"/>
    <w:rsid w:val="548858B7"/>
    <w:rsid w:val="57CC4006"/>
    <w:rsid w:val="58F940C4"/>
    <w:rsid w:val="5AA246E4"/>
    <w:rsid w:val="5BCF3A9D"/>
    <w:rsid w:val="5C42258C"/>
    <w:rsid w:val="5C425653"/>
    <w:rsid w:val="5D396A70"/>
    <w:rsid w:val="5E823FC0"/>
    <w:rsid w:val="5EBF0306"/>
    <w:rsid w:val="5FFD5E67"/>
    <w:rsid w:val="5FFF44A0"/>
    <w:rsid w:val="60225290"/>
    <w:rsid w:val="63F91A12"/>
    <w:rsid w:val="65D674C8"/>
    <w:rsid w:val="662B72CB"/>
    <w:rsid w:val="668E299C"/>
    <w:rsid w:val="67112220"/>
    <w:rsid w:val="67EF5B7D"/>
    <w:rsid w:val="68455EFC"/>
    <w:rsid w:val="6BF358D5"/>
    <w:rsid w:val="6E49037F"/>
    <w:rsid w:val="6F9B0642"/>
    <w:rsid w:val="6FBD25F9"/>
    <w:rsid w:val="70A37275"/>
    <w:rsid w:val="71F45B2A"/>
    <w:rsid w:val="724172CE"/>
    <w:rsid w:val="725705B9"/>
    <w:rsid w:val="727F2F4E"/>
    <w:rsid w:val="729C2828"/>
    <w:rsid w:val="73236FD9"/>
    <w:rsid w:val="75004917"/>
    <w:rsid w:val="766D719A"/>
    <w:rsid w:val="767D3CD1"/>
    <w:rsid w:val="77081B32"/>
    <w:rsid w:val="77425F62"/>
    <w:rsid w:val="77717910"/>
    <w:rsid w:val="779626F3"/>
    <w:rsid w:val="782118C3"/>
    <w:rsid w:val="785F0ED5"/>
    <w:rsid w:val="786945CD"/>
    <w:rsid w:val="78CE6604"/>
    <w:rsid w:val="78E23E01"/>
    <w:rsid w:val="79415B2C"/>
    <w:rsid w:val="7A4009E8"/>
    <w:rsid w:val="7AEC6BC6"/>
    <w:rsid w:val="7BA6175B"/>
    <w:rsid w:val="7BAB4B3B"/>
    <w:rsid w:val="7CEF3756"/>
    <w:rsid w:val="7F4529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gb_d2"/>
    <w:basedOn w:val="4"/>
    <w:uiPriority w:val="0"/>
    <w:rPr>
      <w:color w:val="FFFFFF"/>
    </w:rPr>
  </w:style>
  <w:style w:type="character" w:customStyle="1" w:styleId="7">
    <w:name w:val="gb_d3"/>
    <w:basedOn w:val="4"/>
    <w:uiPriority w:val="0"/>
    <w:rPr>
      <w:u w:val="none"/>
      <w:shd w:val="clear" w:fill="F5F5F5"/>
    </w:rPr>
  </w:style>
  <w:style w:type="character" w:customStyle="1" w:styleId="8">
    <w:name w:val="gt-baf-base-sep"/>
    <w:basedOn w:val="4"/>
    <w:uiPriority w:val="0"/>
  </w:style>
  <w:style w:type="character" w:customStyle="1" w:styleId="9">
    <w:name w:val="gt-baf-pos"/>
    <w:basedOn w:val="4"/>
    <w:uiPriority w:val="0"/>
    <w:rPr>
      <w:color w:val="77777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7438966d4c342b2937541c6e6798aa1\Simple%20Document%20Cov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Document Cover.docx</Template>
  <Manager>阿源设计</Manager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阿源设计</cp:category>
  <dcterms:created xsi:type="dcterms:W3CDTF">2019-06-29T05:03:00Z</dcterms:created>
  <dc:creator>Asus</dc:creator>
  <dc:description>稻壳网搜索“阿源设计”获取更多、更好的信纸模板。谢谢您的支持。么么哒。</dc:description>
  <cp:keywords>阿源设计</cp:keywords>
  <cp:lastModifiedBy>Nur Amalina</cp:lastModifiedBy>
  <dcterms:modified xsi:type="dcterms:W3CDTF">2019-06-29T05:22:17Z</dcterms:modified>
  <dc:subject>阿源设计</dc:subject>
  <dc:title>阿源设计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